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Seu Nome"/>
        <w:tag w:val=""/>
        <w:id w:val="-574512284"/>
        <w:placeholder>
          <w:docPart w:val="CF024DBD7B9A438E8547521DC3D03AD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5ED17BFB" w14:textId="47891EC1" w:rsidR="002B0487" w:rsidRDefault="0074570B" w:rsidP="007A2FFB">
          <w:pPr>
            <w:pStyle w:val="Nome"/>
            <w:jc w:val="both"/>
          </w:pPr>
          <w:r>
            <w:t>ORÇAMENTO</w:t>
          </w:r>
        </w:p>
      </w:sdtContent>
    </w:sdt>
    <w:tbl>
      <w:tblPr>
        <w:tblStyle w:val="Tabeladocurrculo"/>
        <w:tblW w:w="5000" w:type="pct"/>
        <w:tblLook w:val="04A0" w:firstRow="1" w:lastRow="0" w:firstColumn="1" w:lastColumn="0" w:noHBand="0" w:noVBand="1"/>
        <w:tblCaption w:val="Texto do currículo"/>
        <w:tblDescription w:val="Currículo"/>
      </w:tblPr>
      <w:tblGrid>
        <w:gridCol w:w="1758"/>
        <w:gridCol w:w="510"/>
        <w:gridCol w:w="7478"/>
      </w:tblGrid>
      <w:tr w:rsidR="002B0487" w14:paraId="311BDEDC" w14:textId="77777777" w:rsidTr="00541F5A">
        <w:tc>
          <w:tcPr>
            <w:tcW w:w="1758" w:type="dxa"/>
          </w:tcPr>
          <w:p w14:paraId="258E2CFE" w14:textId="77777777" w:rsidR="002B0487" w:rsidRDefault="007A2FFB" w:rsidP="00FF003F">
            <w:pPr>
              <w:pStyle w:val="Ttulo1"/>
              <w:spacing w:line="336" w:lineRule="auto"/>
            </w:pPr>
            <w:r>
              <w:rPr>
                <w:lang w:bidi="pt-BR"/>
              </w:rPr>
              <w:t>CLIENTE</w:t>
            </w:r>
          </w:p>
        </w:tc>
        <w:tc>
          <w:tcPr>
            <w:tcW w:w="510" w:type="dxa"/>
          </w:tcPr>
          <w:p w14:paraId="5A60D9D3" w14:textId="77777777" w:rsidR="002B0487" w:rsidRDefault="002B0487" w:rsidP="00FF003F">
            <w:pPr>
              <w:spacing w:line="336" w:lineRule="auto"/>
            </w:pPr>
          </w:p>
        </w:tc>
        <w:tc>
          <w:tcPr>
            <w:tcW w:w="7478" w:type="dxa"/>
          </w:tcPr>
          <w:p w14:paraId="36DC00EA" w14:textId="700CE7D5" w:rsidR="007A2FFB" w:rsidRPr="00AA7526" w:rsidRDefault="00CA4A56" w:rsidP="00EE17EA">
            <w:pPr>
              <w:spacing w:before="0" w:after="0" w:line="336" w:lineRule="auto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5E5E5E" w:themeColor="text2"/>
                <w:sz w:val="22"/>
                <w:szCs w:val="22"/>
              </w:rPr>
              <w:t>???????</w:t>
            </w:r>
          </w:p>
        </w:tc>
      </w:tr>
      <w:tr w:rsidR="002B0487" w14:paraId="3C051BE5" w14:textId="77777777" w:rsidTr="00541F5A">
        <w:tc>
          <w:tcPr>
            <w:tcW w:w="1758" w:type="dxa"/>
          </w:tcPr>
          <w:p w14:paraId="15416D33" w14:textId="5DAA4B31" w:rsidR="002B0487" w:rsidRDefault="00BA2E52" w:rsidP="00FF003F">
            <w:pPr>
              <w:pStyle w:val="Ttulo1"/>
              <w:spacing w:line="336" w:lineRule="auto"/>
            </w:pPr>
            <w:r>
              <w:rPr>
                <w:lang w:bidi="pt-BR"/>
              </w:rPr>
              <w:t>Projeto</w:t>
            </w:r>
          </w:p>
        </w:tc>
        <w:tc>
          <w:tcPr>
            <w:tcW w:w="510" w:type="dxa"/>
          </w:tcPr>
          <w:p w14:paraId="0A06F7C0" w14:textId="77777777" w:rsidR="002B0487" w:rsidRDefault="002B0487" w:rsidP="00FF003F">
            <w:pPr>
              <w:spacing w:line="336" w:lineRule="auto"/>
            </w:pPr>
          </w:p>
        </w:tc>
        <w:tc>
          <w:tcPr>
            <w:tcW w:w="7478" w:type="dxa"/>
          </w:tcPr>
          <w:p w14:paraId="1E0EE21C" w14:textId="5FF9D602" w:rsidR="002B0487" w:rsidRDefault="00CA4A56" w:rsidP="004A13B2">
            <w:pPr>
              <w:pStyle w:val="Ttulo2"/>
              <w:spacing w:before="0" w:line="336" w:lineRule="auto"/>
            </w:pPr>
            <w:r>
              <w:t>Sistema</w:t>
            </w:r>
            <w:r w:rsidR="00886161">
              <w:t xml:space="preserve"> </w:t>
            </w:r>
            <w:r w:rsidR="004068A8">
              <w:t>CLIENTES</w:t>
            </w:r>
          </w:p>
        </w:tc>
      </w:tr>
      <w:tr w:rsidR="00AC1170" w14:paraId="7886B785" w14:textId="77777777" w:rsidTr="00541F5A">
        <w:tc>
          <w:tcPr>
            <w:tcW w:w="1758" w:type="dxa"/>
          </w:tcPr>
          <w:p w14:paraId="62A73387" w14:textId="330D94B6" w:rsidR="00AC1170" w:rsidRDefault="00AC1170" w:rsidP="00FF003F">
            <w:pPr>
              <w:pStyle w:val="Ttulo1"/>
              <w:spacing w:line="336" w:lineRule="auto"/>
              <w:rPr>
                <w:lang w:bidi="pt-BR"/>
              </w:rPr>
            </w:pPr>
            <w:r>
              <w:rPr>
                <w:lang w:bidi="pt-BR"/>
              </w:rPr>
              <w:t>TECNOLOGIA</w:t>
            </w:r>
          </w:p>
        </w:tc>
        <w:tc>
          <w:tcPr>
            <w:tcW w:w="510" w:type="dxa"/>
          </w:tcPr>
          <w:p w14:paraId="43709FDA" w14:textId="77777777" w:rsidR="00AC1170" w:rsidRDefault="00AC1170" w:rsidP="00FF003F">
            <w:pPr>
              <w:spacing w:line="336" w:lineRule="auto"/>
            </w:pPr>
          </w:p>
        </w:tc>
        <w:tc>
          <w:tcPr>
            <w:tcW w:w="7478" w:type="dxa"/>
          </w:tcPr>
          <w:p w14:paraId="52B157EB" w14:textId="79329260" w:rsidR="00AC1170" w:rsidRDefault="00CB0572" w:rsidP="00AA2B8F">
            <w:pPr>
              <w:pStyle w:val="Ttulo2"/>
              <w:spacing w:before="0" w:line="336" w:lineRule="auto"/>
            </w:pPr>
            <w:r>
              <w:t xml:space="preserve">DELPHI </w:t>
            </w:r>
            <w:r w:rsidR="00AA2B8F">
              <w:t>XE6</w:t>
            </w:r>
            <w:r>
              <w:t xml:space="preserve"> / </w:t>
            </w:r>
            <w:r w:rsidR="003F10B2">
              <w:t>datasnap</w:t>
            </w:r>
            <w:r w:rsidR="003C330C">
              <w:t xml:space="preserve"> </w:t>
            </w:r>
            <w:r>
              <w:t>SERVER</w:t>
            </w:r>
            <w:r w:rsidR="003C330C">
              <w:t xml:space="preserve"> </w:t>
            </w:r>
            <w:r w:rsidR="007F1783">
              <w:t xml:space="preserve">/ RDW </w:t>
            </w:r>
            <w:r>
              <w:t>/</w:t>
            </w:r>
            <w:r w:rsidR="00FF1C34">
              <w:t xml:space="preserve"> </w:t>
            </w:r>
            <w:r w:rsidR="003C330C">
              <w:t xml:space="preserve">BD </w:t>
            </w:r>
            <w:r w:rsidR="00691568">
              <w:t>FIREBIRD</w:t>
            </w:r>
            <w:r w:rsidR="00B914CB">
              <w:t xml:space="preserve"> (OU POSTGRES)</w:t>
            </w:r>
          </w:p>
        </w:tc>
      </w:tr>
      <w:tr w:rsidR="002B0487" w14:paraId="406805AE" w14:textId="77777777" w:rsidTr="00541F5A">
        <w:tc>
          <w:tcPr>
            <w:tcW w:w="1758" w:type="dxa"/>
          </w:tcPr>
          <w:p w14:paraId="2B0C0439" w14:textId="368B9B8A" w:rsidR="002B0487" w:rsidRDefault="00BA2E52" w:rsidP="00FF003F">
            <w:pPr>
              <w:pStyle w:val="Ttulo1"/>
              <w:spacing w:line="336" w:lineRule="auto"/>
            </w:pPr>
            <w:r>
              <w:rPr>
                <w:lang w:bidi="pt-BR"/>
              </w:rPr>
              <w:t>desenvolvimento</w:t>
            </w:r>
          </w:p>
        </w:tc>
        <w:tc>
          <w:tcPr>
            <w:tcW w:w="510" w:type="dxa"/>
          </w:tcPr>
          <w:p w14:paraId="070AC4FE" w14:textId="77777777" w:rsidR="002B0487" w:rsidRDefault="002B0487" w:rsidP="00FF003F">
            <w:pPr>
              <w:spacing w:line="336" w:lineRule="auto"/>
            </w:pPr>
          </w:p>
        </w:tc>
        <w:tc>
          <w:tcPr>
            <w:tcW w:w="7478" w:type="dxa"/>
          </w:tcPr>
          <w:p w14:paraId="6F948250" w14:textId="67E940D0" w:rsidR="0074570B" w:rsidRPr="00DD34AD" w:rsidRDefault="0074570B" w:rsidP="0074570B">
            <w:pPr>
              <w:pStyle w:val="PargrafodaLista"/>
              <w:spacing w:after="120"/>
              <w:jc w:val="both"/>
              <w:rPr>
                <w:rFonts w:eastAsiaTheme="minorEastAsia" w:cstheme="minorHAnsi"/>
                <w:kern w:val="20"/>
                <w:sz w:val="20"/>
                <w:szCs w:val="20"/>
                <w:lang w:eastAsia="ja-JP"/>
              </w:rPr>
            </w:pPr>
          </w:p>
          <w:tbl>
            <w:tblPr>
              <w:tblStyle w:val="Tabelacomgrade"/>
              <w:tblW w:w="0" w:type="auto"/>
              <w:tblInd w:w="62" w:type="dxa"/>
              <w:tblLook w:val="04A0" w:firstRow="1" w:lastRow="0" w:firstColumn="1" w:lastColumn="0" w:noHBand="0" w:noVBand="1"/>
            </w:tblPr>
            <w:tblGrid>
              <w:gridCol w:w="5334"/>
              <w:gridCol w:w="2072"/>
            </w:tblGrid>
            <w:tr w:rsidR="0074570B" w:rsidRPr="00443ACE" w14:paraId="722AB78F" w14:textId="77777777" w:rsidTr="00420D6B">
              <w:tc>
                <w:tcPr>
                  <w:tcW w:w="5384" w:type="dxa"/>
                </w:tcPr>
                <w:p w14:paraId="1257FAA7" w14:textId="52334544" w:rsidR="0074570B" w:rsidRPr="001137B4" w:rsidRDefault="0074570B" w:rsidP="0074570B">
                  <w:pPr>
                    <w:spacing w:after="120"/>
                    <w:jc w:val="both"/>
                    <w:rPr>
                      <w:rFonts w:cstheme="minorHAnsi"/>
                      <w:b/>
                      <w:color w:val="auto"/>
                    </w:rPr>
                  </w:pPr>
                  <w:r w:rsidRPr="001137B4">
                    <w:rPr>
                      <w:rFonts w:cstheme="minorHAnsi"/>
                      <w:b/>
                      <w:color w:val="auto"/>
                    </w:rPr>
                    <w:t>Atividades</w:t>
                  </w:r>
                </w:p>
              </w:tc>
              <w:tc>
                <w:tcPr>
                  <w:tcW w:w="2086" w:type="dxa"/>
                </w:tcPr>
                <w:p w14:paraId="54378D0B" w14:textId="13DC8928" w:rsidR="0074570B" w:rsidRPr="00443ACE" w:rsidRDefault="0074570B" w:rsidP="0074570B">
                  <w:pPr>
                    <w:spacing w:after="120"/>
                    <w:jc w:val="both"/>
                    <w:rPr>
                      <w:rFonts w:cstheme="minorHAnsi"/>
                      <w:b/>
                      <w:color w:val="auto"/>
                    </w:rPr>
                  </w:pPr>
                  <w:r w:rsidRPr="00443ACE">
                    <w:rPr>
                      <w:rFonts w:cstheme="minorHAnsi"/>
                      <w:b/>
                      <w:color w:val="auto"/>
                    </w:rPr>
                    <w:t>Horas</w:t>
                  </w:r>
                </w:p>
              </w:tc>
            </w:tr>
            <w:tr w:rsidR="00DE2C49" w:rsidRPr="00443ACE" w14:paraId="1A1A6158" w14:textId="77777777" w:rsidTr="00420D6B">
              <w:tc>
                <w:tcPr>
                  <w:tcW w:w="5384" w:type="dxa"/>
                </w:tcPr>
                <w:p w14:paraId="7B2C6AB9" w14:textId="68DBB411" w:rsidR="00DE2C49" w:rsidRPr="001137B4" w:rsidRDefault="00DE2C49" w:rsidP="0074570B">
                  <w:pPr>
                    <w:spacing w:after="120"/>
                    <w:jc w:val="both"/>
                    <w:rPr>
                      <w:rFonts w:cstheme="minorHAnsi"/>
                      <w:b/>
                      <w:color w:val="auto"/>
                    </w:rPr>
                  </w:pPr>
                  <w:r>
                    <w:rPr>
                      <w:rFonts w:cstheme="minorHAnsi"/>
                      <w:b/>
                      <w:color w:val="auto"/>
                    </w:rPr>
                    <w:t>Banco de Dados</w:t>
                  </w:r>
                </w:p>
              </w:tc>
              <w:tc>
                <w:tcPr>
                  <w:tcW w:w="2086" w:type="dxa"/>
                </w:tcPr>
                <w:p w14:paraId="720738C9" w14:textId="21630A15" w:rsidR="00DE2C49" w:rsidRPr="00443ACE" w:rsidRDefault="00DE2C49" w:rsidP="007F1783">
                  <w:pPr>
                    <w:spacing w:after="120"/>
                    <w:jc w:val="center"/>
                    <w:rPr>
                      <w:rFonts w:cstheme="minorHAnsi"/>
                      <w:b/>
                      <w:color w:val="auto"/>
                    </w:rPr>
                  </w:pPr>
                </w:p>
              </w:tc>
            </w:tr>
            <w:tr w:rsidR="00DE2C49" w:rsidRPr="00443ACE" w14:paraId="3ADEE3EF" w14:textId="77777777" w:rsidTr="00420D6B">
              <w:tc>
                <w:tcPr>
                  <w:tcW w:w="5384" w:type="dxa"/>
                </w:tcPr>
                <w:p w14:paraId="277FC8D7" w14:textId="1336C1EC" w:rsidR="00DE2C49" w:rsidRPr="00DE2C49" w:rsidRDefault="00DE2C49" w:rsidP="00DE2C49">
                  <w:pPr>
                    <w:spacing w:after="120"/>
                    <w:ind w:left="652"/>
                    <w:jc w:val="both"/>
                    <w:rPr>
                      <w:rFonts w:cstheme="minorHAnsi"/>
                      <w:bCs/>
                      <w:color w:val="auto"/>
                    </w:rPr>
                  </w:pPr>
                  <w:r w:rsidRPr="00025405">
                    <w:rPr>
                      <w:rFonts w:cstheme="minorHAnsi"/>
                      <w:bCs/>
                      <w:color w:val="FF0000"/>
                    </w:rPr>
                    <w:t>Criação</w:t>
                  </w:r>
                  <w:r w:rsidR="00186A52" w:rsidRPr="00025405">
                    <w:rPr>
                      <w:rFonts w:cstheme="minorHAnsi"/>
                      <w:bCs/>
                      <w:color w:val="FF0000"/>
                    </w:rPr>
                    <w:t xml:space="preserve"> e Modelagem BD</w:t>
                  </w:r>
                  <w:r w:rsidR="00AA2B8F" w:rsidRPr="00025405">
                    <w:rPr>
                      <w:rFonts w:cstheme="minorHAnsi"/>
                      <w:bCs/>
                      <w:color w:val="FF0000"/>
                    </w:rPr>
                    <w:t xml:space="preserve"> FIREBIRD (ou </w:t>
                  </w:r>
                  <w:proofErr w:type="spellStart"/>
                  <w:r w:rsidR="00AA2B8F" w:rsidRPr="00025405">
                    <w:rPr>
                      <w:rFonts w:cstheme="minorHAnsi"/>
                      <w:bCs/>
                      <w:color w:val="FF0000"/>
                    </w:rPr>
                    <w:t>PostGreSQL</w:t>
                  </w:r>
                  <w:proofErr w:type="spellEnd"/>
                  <w:r w:rsidR="00AA2B8F" w:rsidRPr="00025405">
                    <w:rPr>
                      <w:rFonts w:cstheme="minorHAnsi"/>
                      <w:bCs/>
                      <w:color w:val="FF0000"/>
                    </w:rPr>
                    <w:t>)</w:t>
                  </w:r>
                </w:p>
              </w:tc>
              <w:tc>
                <w:tcPr>
                  <w:tcW w:w="2086" w:type="dxa"/>
                </w:tcPr>
                <w:p w14:paraId="6C48AB42" w14:textId="36BA3A80" w:rsidR="00DE2C49" w:rsidRPr="00443ACE" w:rsidRDefault="00DE2C49" w:rsidP="002115ED">
                  <w:pPr>
                    <w:spacing w:after="120"/>
                    <w:ind w:left="736"/>
                    <w:jc w:val="both"/>
                    <w:rPr>
                      <w:rFonts w:cstheme="minorHAnsi"/>
                      <w:b/>
                      <w:color w:val="auto"/>
                    </w:rPr>
                  </w:pPr>
                </w:p>
              </w:tc>
            </w:tr>
            <w:tr w:rsidR="0074570B" w:rsidRPr="00443ACE" w14:paraId="74E75A16" w14:textId="77777777" w:rsidTr="00420D6B">
              <w:tc>
                <w:tcPr>
                  <w:tcW w:w="5384" w:type="dxa"/>
                </w:tcPr>
                <w:p w14:paraId="18EE4BE6" w14:textId="1ADF7198" w:rsidR="0074570B" w:rsidRPr="001137B4" w:rsidRDefault="007412D1" w:rsidP="0074570B">
                  <w:pPr>
                    <w:pStyle w:val="PargrafodaLista"/>
                    <w:spacing w:after="120"/>
                    <w:ind w:left="0"/>
                    <w:rPr>
                      <w:rFonts w:eastAsiaTheme="minorEastAsia" w:cstheme="minorHAnsi"/>
                      <w:b/>
                      <w:kern w:val="20"/>
                      <w:sz w:val="20"/>
                      <w:szCs w:val="20"/>
                      <w:lang w:eastAsia="ja-JP"/>
                    </w:rPr>
                  </w:pPr>
                  <w:r w:rsidRPr="001137B4">
                    <w:rPr>
                      <w:rFonts w:eastAsiaTheme="minorEastAsia" w:cstheme="minorHAnsi"/>
                      <w:b/>
                      <w:kern w:val="20"/>
                      <w:sz w:val="20"/>
                      <w:szCs w:val="20"/>
                      <w:lang w:eastAsia="ja-JP"/>
                    </w:rPr>
                    <w:t xml:space="preserve">Servidor </w:t>
                  </w:r>
                  <w:proofErr w:type="spellStart"/>
                  <w:r w:rsidRPr="001137B4">
                    <w:rPr>
                      <w:rFonts w:eastAsiaTheme="minorEastAsia" w:cstheme="minorHAnsi"/>
                      <w:b/>
                      <w:kern w:val="20"/>
                      <w:sz w:val="20"/>
                      <w:szCs w:val="20"/>
                      <w:lang w:eastAsia="ja-JP"/>
                    </w:rPr>
                    <w:t>DataSnap</w:t>
                  </w:r>
                  <w:proofErr w:type="spellEnd"/>
                  <w:r w:rsidR="001D535B" w:rsidRPr="001137B4">
                    <w:rPr>
                      <w:rFonts w:eastAsiaTheme="minorEastAsia" w:cstheme="minorHAnsi"/>
                      <w:b/>
                      <w:kern w:val="20"/>
                      <w:sz w:val="20"/>
                      <w:szCs w:val="20"/>
                      <w:lang w:eastAsia="ja-JP"/>
                    </w:rPr>
                    <w:t xml:space="preserve"> (</w:t>
                  </w:r>
                  <w:proofErr w:type="spellStart"/>
                  <w:r w:rsidR="001D535B" w:rsidRPr="001137B4">
                    <w:rPr>
                      <w:rFonts w:eastAsiaTheme="minorEastAsia" w:cstheme="minorHAnsi"/>
                      <w:b/>
                      <w:kern w:val="20"/>
                      <w:sz w:val="20"/>
                      <w:szCs w:val="20"/>
                      <w:lang w:eastAsia="ja-JP"/>
                    </w:rPr>
                    <w:t>Rest</w:t>
                  </w:r>
                  <w:proofErr w:type="spellEnd"/>
                  <w:r w:rsidR="00410509" w:rsidRPr="001137B4">
                    <w:rPr>
                      <w:rFonts w:eastAsiaTheme="minorEastAsia" w:cstheme="minorHAnsi"/>
                      <w:b/>
                      <w:kern w:val="20"/>
                      <w:sz w:val="20"/>
                      <w:szCs w:val="20"/>
                      <w:lang w:eastAsia="ja-JP"/>
                    </w:rPr>
                    <w:t xml:space="preserve"> JSON</w:t>
                  </w:r>
                  <w:r w:rsidR="001D535B" w:rsidRPr="001137B4">
                    <w:rPr>
                      <w:rFonts w:eastAsiaTheme="minorEastAsia" w:cstheme="minorHAnsi"/>
                      <w:b/>
                      <w:kern w:val="20"/>
                      <w:sz w:val="20"/>
                      <w:szCs w:val="20"/>
                      <w:lang w:eastAsia="ja-JP"/>
                    </w:rPr>
                    <w:t>)</w:t>
                  </w:r>
                </w:p>
              </w:tc>
              <w:tc>
                <w:tcPr>
                  <w:tcW w:w="2086" w:type="dxa"/>
                </w:tcPr>
                <w:p w14:paraId="08E283CF" w14:textId="67B5BB4C" w:rsidR="0074570B" w:rsidRPr="001137B4" w:rsidRDefault="0074570B" w:rsidP="007F1783">
                  <w:pPr>
                    <w:pStyle w:val="PargrafodaLista"/>
                    <w:spacing w:after="120"/>
                    <w:ind w:left="0"/>
                    <w:jc w:val="center"/>
                    <w:rPr>
                      <w:rFonts w:eastAsiaTheme="minorEastAsia" w:cstheme="minorHAnsi"/>
                      <w:b/>
                      <w:bCs/>
                      <w:kern w:val="20"/>
                      <w:sz w:val="20"/>
                      <w:szCs w:val="20"/>
                      <w:lang w:eastAsia="ja-JP"/>
                    </w:rPr>
                  </w:pPr>
                </w:p>
              </w:tc>
            </w:tr>
            <w:tr w:rsidR="0074570B" w:rsidRPr="00443ACE" w14:paraId="66FA5E08" w14:textId="77777777" w:rsidTr="00420D6B">
              <w:tc>
                <w:tcPr>
                  <w:tcW w:w="5384" w:type="dxa"/>
                </w:tcPr>
                <w:p w14:paraId="6A77FF8A" w14:textId="2AC301AE" w:rsidR="0074570B" w:rsidRPr="00443ACE" w:rsidRDefault="006A6943" w:rsidP="004A13B2">
                  <w:pPr>
                    <w:spacing w:after="120"/>
                    <w:ind w:left="720"/>
                    <w:jc w:val="both"/>
                    <w:rPr>
                      <w:rFonts w:cstheme="minorHAnsi"/>
                      <w:color w:val="808080" w:themeColor="background1" w:themeShade="80"/>
                    </w:rPr>
                  </w:pPr>
                  <w:r>
                    <w:rPr>
                      <w:rFonts w:cstheme="minorHAnsi"/>
                      <w:color w:val="808080" w:themeColor="background1" w:themeShade="80"/>
                    </w:rPr>
                    <w:t>Autenticação e Token</w:t>
                  </w:r>
                </w:p>
              </w:tc>
              <w:tc>
                <w:tcPr>
                  <w:tcW w:w="2086" w:type="dxa"/>
                </w:tcPr>
                <w:p w14:paraId="18935396" w14:textId="45007C71" w:rsidR="0074570B" w:rsidRPr="00443ACE" w:rsidRDefault="007F1783" w:rsidP="001A0AE0">
                  <w:pPr>
                    <w:spacing w:after="120"/>
                    <w:ind w:left="720"/>
                    <w:jc w:val="both"/>
                    <w:rPr>
                      <w:rFonts w:cstheme="minorHAnsi"/>
                      <w:color w:val="808080" w:themeColor="background1" w:themeShade="80"/>
                    </w:rPr>
                  </w:pPr>
                  <w:r>
                    <w:rPr>
                      <w:rFonts w:cstheme="minorHAnsi"/>
                      <w:color w:val="808080" w:themeColor="background1" w:themeShade="80"/>
                    </w:rPr>
                    <w:t>12</w:t>
                  </w:r>
                </w:p>
              </w:tc>
            </w:tr>
            <w:tr w:rsidR="003F10B2" w:rsidRPr="00443ACE" w14:paraId="5695E310" w14:textId="77777777" w:rsidTr="00420D6B">
              <w:tc>
                <w:tcPr>
                  <w:tcW w:w="5384" w:type="dxa"/>
                </w:tcPr>
                <w:p w14:paraId="48A6D753" w14:textId="24B3B7C1" w:rsidR="003F10B2" w:rsidRPr="00443ACE" w:rsidRDefault="002647C4" w:rsidP="003F10B2">
                  <w:pPr>
                    <w:spacing w:after="120"/>
                    <w:ind w:left="720"/>
                    <w:jc w:val="both"/>
                    <w:rPr>
                      <w:rFonts w:cstheme="minorHAnsi"/>
                      <w:color w:val="808080" w:themeColor="background1" w:themeShade="80"/>
                    </w:rPr>
                  </w:pPr>
                  <w:r>
                    <w:rPr>
                      <w:rFonts w:cstheme="minorHAnsi"/>
                      <w:color w:val="808080" w:themeColor="background1" w:themeShade="80"/>
                    </w:rPr>
                    <w:t>CRUD (</w:t>
                  </w:r>
                  <w:r w:rsidR="00902CD9">
                    <w:rPr>
                      <w:rFonts w:cstheme="minorHAnsi"/>
                      <w:color w:val="808080" w:themeColor="background1" w:themeShade="80"/>
                    </w:rPr>
                    <w:t xml:space="preserve">Pessoas, </w:t>
                  </w:r>
                  <w:r>
                    <w:rPr>
                      <w:rFonts w:cstheme="minorHAnsi"/>
                      <w:color w:val="808080" w:themeColor="background1" w:themeShade="80"/>
                    </w:rPr>
                    <w:t>Usu</w:t>
                  </w:r>
                  <w:r w:rsidR="00657EA2">
                    <w:rPr>
                      <w:rFonts w:cstheme="minorHAnsi"/>
                      <w:color w:val="808080" w:themeColor="background1" w:themeShade="80"/>
                    </w:rPr>
                    <w:t>á</w:t>
                  </w:r>
                  <w:r>
                    <w:rPr>
                      <w:rFonts w:cstheme="minorHAnsi"/>
                      <w:color w:val="808080" w:themeColor="background1" w:themeShade="80"/>
                    </w:rPr>
                    <w:t xml:space="preserve">rios, </w:t>
                  </w:r>
                  <w:r w:rsidR="00E306B0">
                    <w:rPr>
                      <w:rFonts w:cstheme="minorHAnsi"/>
                      <w:color w:val="808080" w:themeColor="background1" w:themeShade="80"/>
                    </w:rPr>
                    <w:t>Clientes</w:t>
                  </w:r>
                  <w:r>
                    <w:rPr>
                      <w:rFonts w:cstheme="minorHAnsi"/>
                      <w:color w:val="808080" w:themeColor="background1" w:themeShade="80"/>
                    </w:rPr>
                    <w:t xml:space="preserve">, </w:t>
                  </w:r>
                  <w:r w:rsidR="00D40DD0">
                    <w:rPr>
                      <w:rFonts w:cstheme="minorHAnsi"/>
                      <w:color w:val="808080" w:themeColor="background1" w:themeShade="80"/>
                    </w:rPr>
                    <w:t>Cidades, Estados</w:t>
                  </w:r>
                  <w:r>
                    <w:rPr>
                      <w:rFonts w:cstheme="minorHAnsi"/>
                      <w:color w:val="808080" w:themeColor="background1" w:themeShade="80"/>
                    </w:rPr>
                    <w:t>)</w:t>
                  </w:r>
                </w:p>
              </w:tc>
              <w:tc>
                <w:tcPr>
                  <w:tcW w:w="2086" w:type="dxa"/>
                </w:tcPr>
                <w:p w14:paraId="439F6FEE" w14:textId="5549FE61" w:rsidR="003F10B2" w:rsidRPr="00443ACE" w:rsidRDefault="007F1783" w:rsidP="003F10B2">
                  <w:pPr>
                    <w:spacing w:after="120"/>
                    <w:ind w:left="720"/>
                    <w:jc w:val="both"/>
                    <w:rPr>
                      <w:rFonts w:cstheme="minorHAnsi"/>
                      <w:color w:val="808080" w:themeColor="background1" w:themeShade="80"/>
                    </w:rPr>
                  </w:pPr>
                  <w:r>
                    <w:rPr>
                      <w:rFonts w:cstheme="minorHAnsi"/>
                      <w:color w:val="808080" w:themeColor="background1" w:themeShade="80"/>
                    </w:rPr>
                    <w:t>4</w:t>
                  </w:r>
                </w:p>
              </w:tc>
            </w:tr>
            <w:tr w:rsidR="001F2648" w:rsidRPr="00443ACE" w14:paraId="6866C176" w14:textId="77777777" w:rsidTr="00420D6B">
              <w:tc>
                <w:tcPr>
                  <w:tcW w:w="5384" w:type="dxa"/>
                </w:tcPr>
                <w:p w14:paraId="6179D7B9" w14:textId="60819507" w:rsidR="001F2648" w:rsidRPr="00C078F9" w:rsidRDefault="001F2648" w:rsidP="001F2648">
                  <w:pPr>
                    <w:spacing w:after="120"/>
                    <w:jc w:val="both"/>
                    <w:rPr>
                      <w:rFonts w:cstheme="minorHAnsi"/>
                      <w:color w:val="808080" w:themeColor="background1" w:themeShade="80"/>
                    </w:rPr>
                  </w:pPr>
                  <w:r>
                    <w:rPr>
                      <w:rFonts w:cstheme="minorHAnsi"/>
                      <w:b/>
                      <w:bCs/>
                      <w:color w:val="auto"/>
                    </w:rPr>
                    <w:t>Interface Desktop</w:t>
                  </w:r>
                </w:p>
              </w:tc>
              <w:tc>
                <w:tcPr>
                  <w:tcW w:w="2086" w:type="dxa"/>
                </w:tcPr>
                <w:p w14:paraId="1A55CB58" w14:textId="4F06506D" w:rsidR="001F2648" w:rsidRDefault="001F2648" w:rsidP="007C3D77">
                  <w:pPr>
                    <w:spacing w:after="120"/>
                    <w:ind w:left="28"/>
                    <w:jc w:val="both"/>
                    <w:rPr>
                      <w:rFonts w:cstheme="minorHAnsi"/>
                      <w:color w:val="808080" w:themeColor="background1" w:themeShade="80"/>
                    </w:rPr>
                  </w:pPr>
                </w:p>
              </w:tc>
            </w:tr>
            <w:tr w:rsidR="001F1C29" w:rsidRPr="00443ACE" w14:paraId="1AB8043A" w14:textId="77777777" w:rsidTr="00420D6B">
              <w:tc>
                <w:tcPr>
                  <w:tcW w:w="5384" w:type="dxa"/>
                </w:tcPr>
                <w:p w14:paraId="62A04038" w14:textId="13E6A614" w:rsidR="001F1C29" w:rsidRPr="00C078F9" w:rsidRDefault="00C84B67" w:rsidP="003F10B2">
                  <w:pPr>
                    <w:spacing w:after="120"/>
                    <w:ind w:left="720"/>
                    <w:jc w:val="both"/>
                    <w:rPr>
                      <w:rFonts w:cstheme="minorHAnsi"/>
                      <w:color w:val="808080" w:themeColor="background1" w:themeShade="80"/>
                    </w:rPr>
                  </w:pPr>
                  <w:r>
                    <w:rPr>
                      <w:rFonts w:cstheme="minorHAnsi"/>
                      <w:color w:val="808080" w:themeColor="background1" w:themeShade="80"/>
                    </w:rPr>
                    <w:t>Modelagem telas</w:t>
                  </w:r>
                </w:p>
              </w:tc>
              <w:tc>
                <w:tcPr>
                  <w:tcW w:w="2086" w:type="dxa"/>
                </w:tcPr>
                <w:p w14:paraId="38CC8FDE" w14:textId="49D87765" w:rsidR="001F1C29" w:rsidRDefault="007F1783" w:rsidP="003F10B2">
                  <w:pPr>
                    <w:spacing w:after="120"/>
                    <w:ind w:left="720"/>
                    <w:jc w:val="both"/>
                    <w:rPr>
                      <w:rFonts w:cstheme="minorHAnsi"/>
                      <w:color w:val="808080" w:themeColor="background1" w:themeShade="80"/>
                    </w:rPr>
                  </w:pPr>
                  <w:r>
                    <w:rPr>
                      <w:rFonts w:cstheme="minorHAnsi"/>
                      <w:color w:val="808080" w:themeColor="background1" w:themeShade="80"/>
                    </w:rPr>
                    <w:t>4</w:t>
                  </w:r>
                </w:p>
              </w:tc>
            </w:tr>
            <w:tr w:rsidR="00C84B67" w:rsidRPr="00443ACE" w14:paraId="700D7D2C" w14:textId="77777777" w:rsidTr="00420D6B">
              <w:tc>
                <w:tcPr>
                  <w:tcW w:w="5384" w:type="dxa"/>
                </w:tcPr>
                <w:p w14:paraId="60D14F1B" w14:textId="051A07C2" w:rsidR="00C84B67" w:rsidRPr="00A67586" w:rsidRDefault="00C84B67" w:rsidP="003F10B2">
                  <w:pPr>
                    <w:spacing w:after="120"/>
                    <w:ind w:left="720"/>
                    <w:jc w:val="both"/>
                    <w:rPr>
                      <w:rFonts w:cstheme="minorHAnsi"/>
                      <w:color w:val="808080" w:themeColor="background1" w:themeShade="80"/>
                    </w:rPr>
                  </w:pPr>
                  <w:r w:rsidRPr="00037B55">
                    <w:rPr>
                      <w:rFonts w:cstheme="minorHAnsi"/>
                      <w:color w:val="808080" w:themeColor="background1" w:themeShade="80"/>
                    </w:rPr>
                    <w:t>Cadastro Usuários</w:t>
                  </w:r>
                </w:p>
              </w:tc>
              <w:tc>
                <w:tcPr>
                  <w:tcW w:w="2086" w:type="dxa"/>
                </w:tcPr>
                <w:p w14:paraId="58D4A010" w14:textId="62D5AA3F" w:rsidR="00C84B67" w:rsidRDefault="007F1783" w:rsidP="003F10B2">
                  <w:pPr>
                    <w:spacing w:after="120"/>
                    <w:ind w:left="720"/>
                    <w:jc w:val="both"/>
                    <w:rPr>
                      <w:rFonts w:cstheme="minorHAnsi"/>
                      <w:color w:val="808080" w:themeColor="background1" w:themeShade="80"/>
                    </w:rPr>
                  </w:pPr>
                  <w:r>
                    <w:rPr>
                      <w:rFonts w:cstheme="minorHAnsi"/>
                      <w:color w:val="808080" w:themeColor="background1" w:themeShade="80"/>
                    </w:rPr>
                    <w:t>4</w:t>
                  </w:r>
                </w:p>
              </w:tc>
            </w:tr>
            <w:tr w:rsidR="001455E1" w:rsidRPr="00443ACE" w14:paraId="2EF6A4AB" w14:textId="77777777" w:rsidTr="00420D6B">
              <w:tc>
                <w:tcPr>
                  <w:tcW w:w="5384" w:type="dxa"/>
                </w:tcPr>
                <w:p w14:paraId="661BCD4B" w14:textId="62ED8558" w:rsidR="001455E1" w:rsidRPr="00A67586" w:rsidRDefault="001455E1" w:rsidP="003F10B2">
                  <w:pPr>
                    <w:spacing w:after="120"/>
                    <w:ind w:left="720"/>
                    <w:jc w:val="both"/>
                    <w:rPr>
                      <w:rFonts w:cstheme="minorHAnsi"/>
                      <w:color w:val="808080" w:themeColor="background1" w:themeShade="80"/>
                    </w:rPr>
                  </w:pPr>
                  <w:r w:rsidRPr="00037B55">
                    <w:rPr>
                      <w:rFonts w:cstheme="minorHAnsi"/>
                      <w:color w:val="808080" w:themeColor="background1" w:themeShade="80"/>
                    </w:rPr>
                    <w:t>Cadastros Clientes</w:t>
                  </w:r>
                </w:p>
              </w:tc>
              <w:tc>
                <w:tcPr>
                  <w:tcW w:w="2086" w:type="dxa"/>
                </w:tcPr>
                <w:p w14:paraId="539FA7D6" w14:textId="2FFF181E" w:rsidR="001455E1" w:rsidRDefault="007F1783" w:rsidP="003F10B2">
                  <w:pPr>
                    <w:spacing w:after="120"/>
                    <w:ind w:left="720"/>
                    <w:jc w:val="both"/>
                    <w:rPr>
                      <w:rFonts w:cstheme="minorHAnsi"/>
                      <w:color w:val="808080" w:themeColor="background1" w:themeShade="80"/>
                    </w:rPr>
                  </w:pPr>
                  <w:r>
                    <w:rPr>
                      <w:rFonts w:cstheme="minorHAnsi"/>
                      <w:color w:val="808080" w:themeColor="background1" w:themeShade="80"/>
                    </w:rPr>
                    <w:t>4</w:t>
                  </w:r>
                </w:p>
              </w:tc>
            </w:tr>
            <w:tr w:rsidR="00A67586" w:rsidRPr="00443ACE" w14:paraId="0DF39A8A" w14:textId="77777777" w:rsidTr="00420D6B">
              <w:tc>
                <w:tcPr>
                  <w:tcW w:w="5384" w:type="dxa"/>
                </w:tcPr>
                <w:p w14:paraId="00535E0D" w14:textId="030F2D2A" w:rsidR="00A67586" w:rsidRPr="00A67586" w:rsidRDefault="008A66B9" w:rsidP="003F10B2">
                  <w:pPr>
                    <w:spacing w:after="120"/>
                    <w:ind w:left="720"/>
                    <w:jc w:val="both"/>
                    <w:rPr>
                      <w:rFonts w:cstheme="minorHAnsi"/>
                      <w:color w:val="808080" w:themeColor="background1" w:themeShade="80"/>
                    </w:rPr>
                  </w:pPr>
                  <w:r w:rsidRPr="00025405">
                    <w:rPr>
                      <w:rFonts w:cstheme="minorHAnsi"/>
                      <w:color w:val="FF0000"/>
                    </w:rPr>
                    <w:t xml:space="preserve">Cadastro </w:t>
                  </w:r>
                  <w:r w:rsidR="00420D6B" w:rsidRPr="00025405">
                    <w:rPr>
                      <w:rFonts w:cstheme="minorHAnsi"/>
                      <w:color w:val="FF0000"/>
                    </w:rPr>
                    <w:t>Cidades</w:t>
                  </w:r>
                </w:p>
              </w:tc>
              <w:tc>
                <w:tcPr>
                  <w:tcW w:w="2086" w:type="dxa"/>
                </w:tcPr>
                <w:p w14:paraId="194BD9EA" w14:textId="255FD26F" w:rsidR="00A67586" w:rsidRDefault="007F1783" w:rsidP="003F10B2">
                  <w:pPr>
                    <w:spacing w:after="120"/>
                    <w:ind w:left="720"/>
                    <w:jc w:val="both"/>
                    <w:rPr>
                      <w:rFonts w:cstheme="minorHAnsi"/>
                      <w:color w:val="808080" w:themeColor="background1" w:themeShade="80"/>
                    </w:rPr>
                  </w:pPr>
                  <w:r>
                    <w:rPr>
                      <w:rFonts w:cstheme="minorHAnsi"/>
                      <w:color w:val="808080" w:themeColor="background1" w:themeShade="80"/>
                    </w:rPr>
                    <w:t>4</w:t>
                  </w:r>
                </w:p>
              </w:tc>
            </w:tr>
            <w:tr w:rsidR="008A66B9" w:rsidRPr="00443ACE" w14:paraId="37779386" w14:textId="77777777" w:rsidTr="00420D6B">
              <w:tc>
                <w:tcPr>
                  <w:tcW w:w="5384" w:type="dxa"/>
                </w:tcPr>
                <w:p w14:paraId="32D27072" w14:textId="0FB7A1F0" w:rsidR="008A66B9" w:rsidRPr="008A66B9" w:rsidRDefault="0037060E" w:rsidP="003F10B2">
                  <w:pPr>
                    <w:spacing w:after="120"/>
                    <w:ind w:left="720"/>
                    <w:jc w:val="both"/>
                    <w:rPr>
                      <w:rFonts w:cstheme="minorHAnsi"/>
                      <w:color w:val="808080" w:themeColor="background1" w:themeShade="80"/>
                    </w:rPr>
                  </w:pPr>
                  <w:r w:rsidRPr="00025405">
                    <w:rPr>
                      <w:rFonts w:cstheme="minorHAnsi"/>
                      <w:color w:val="FF0000"/>
                    </w:rPr>
                    <w:t xml:space="preserve">Cadastro </w:t>
                  </w:r>
                  <w:r w:rsidR="00420D6B" w:rsidRPr="00025405">
                    <w:rPr>
                      <w:rFonts w:cstheme="minorHAnsi"/>
                      <w:color w:val="FF0000"/>
                    </w:rPr>
                    <w:t>Estados</w:t>
                  </w:r>
                </w:p>
              </w:tc>
              <w:tc>
                <w:tcPr>
                  <w:tcW w:w="2086" w:type="dxa"/>
                </w:tcPr>
                <w:p w14:paraId="4E308BFF" w14:textId="6658418A" w:rsidR="008A66B9" w:rsidRDefault="007F1783" w:rsidP="003F10B2">
                  <w:pPr>
                    <w:spacing w:after="120"/>
                    <w:ind w:left="720"/>
                    <w:jc w:val="both"/>
                    <w:rPr>
                      <w:rFonts w:cstheme="minorHAnsi"/>
                      <w:color w:val="808080" w:themeColor="background1" w:themeShade="80"/>
                    </w:rPr>
                  </w:pPr>
                  <w:r>
                    <w:rPr>
                      <w:rFonts w:cstheme="minorHAnsi"/>
                      <w:color w:val="808080" w:themeColor="background1" w:themeShade="80"/>
                    </w:rPr>
                    <w:t>4</w:t>
                  </w:r>
                </w:p>
              </w:tc>
            </w:tr>
            <w:tr w:rsidR="005D0581" w:rsidRPr="00443ACE" w14:paraId="1812178B" w14:textId="77777777" w:rsidTr="00420D6B">
              <w:trPr>
                <w:trHeight w:val="397"/>
              </w:trPr>
              <w:tc>
                <w:tcPr>
                  <w:tcW w:w="5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E7534A" w14:textId="11EC27ED" w:rsidR="005D0581" w:rsidRPr="00443ACE" w:rsidRDefault="005D0581" w:rsidP="005D0581">
                  <w:pPr>
                    <w:pStyle w:val="PargrafodaLista"/>
                    <w:spacing w:after="120"/>
                    <w:ind w:left="0"/>
                    <w:rPr>
                      <w:rFonts w:eastAsiaTheme="minorEastAsia" w:cstheme="minorHAnsi"/>
                      <w:b/>
                      <w:kern w:val="20"/>
                      <w:sz w:val="20"/>
                      <w:szCs w:val="20"/>
                      <w:lang w:eastAsia="ja-JP"/>
                    </w:rPr>
                  </w:pPr>
                  <w:r w:rsidRPr="00443ACE">
                    <w:rPr>
                      <w:rFonts w:eastAsiaTheme="minorEastAsia" w:cstheme="minorHAnsi"/>
                      <w:b/>
                      <w:kern w:val="20"/>
                      <w:sz w:val="20"/>
                      <w:szCs w:val="20"/>
                      <w:lang w:eastAsia="ja-JP"/>
                    </w:rPr>
                    <w:t>Total</w:t>
                  </w:r>
                </w:p>
              </w:tc>
              <w:tc>
                <w:tcPr>
                  <w:tcW w:w="20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72FAF3" w14:textId="03B8C650" w:rsidR="005D0581" w:rsidRPr="00443ACE" w:rsidRDefault="005D0581" w:rsidP="001D7C24">
                  <w:pPr>
                    <w:pStyle w:val="PargrafodaLista"/>
                    <w:spacing w:after="120"/>
                    <w:ind w:left="0"/>
                    <w:rPr>
                      <w:rFonts w:eastAsiaTheme="minorEastAsia" w:cstheme="minorHAnsi"/>
                      <w:b/>
                      <w:kern w:val="20"/>
                      <w:sz w:val="20"/>
                      <w:szCs w:val="20"/>
                      <w:lang w:eastAsia="ja-JP"/>
                    </w:rPr>
                  </w:pPr>
                </w:p>
              </w:tc>
            </w:tr>
          </w:tbl>
          <w:p w14:paraId="44530808" w14:textId="1BF999DF" w:rsidR="00B626E3" w:rsidRPr="00DD34AD" w:rsidRDefault="00B626E3" w:rsidP="0074570B">
            <w:pPr>
              <w:spacing w:after="120"/>
              <w:ind w:left="1080"/>
              <w:jc w:val="both"/>
              <w:rPr>
                <w:rFonts w:cstheme="minorHAnsi"/>
                <w:color w:val="auto"/>
              </w:rPr>
            </w:pPr>
          </w:p>
        </w:tc>
      </w:tr>
      <w:tr w:rsidR="00B31CD3" w14:paraId="420CF8E5" w14:textId="77777777" w:rsidTr="00541F5A">
        <w:tc>
          <w:tcPr>
            <w:tcW w:w="1758" w:type="dxa"/>
          </w:tcPr>
          <w:p w14:paraId="71AEB7D4" w14:textId="470BF461" w:rsidR="00B31CD3" w:rsidRDefault="00BA2E52" w:rsidP="00B31CD3">
            <w:pPr>
              <w:pStyle w:val="Ttulo1"/>
              <w:spacing w:line="336" w:lineRule="auto"/>
            </w:pPr>
            <w:r>
              <w:t>horas necessárias</w:t>
            </w:r>
          </w:p>
        </w:tc>
        <w:tc>
          <w:tcPr>
            <w:tcW w:w="510" w:type="dxa"/>
          </w:tcPr>
          <w:p w14:paraId="56CF3521" w14:textId="77777777" w:rsidR="00B31CD3" w:rsidRDefault="00B31CD3" w:rsidP="00B31CD3">
            <w:pPr>
              <w:pStyle w:val="Textodocurrculo"/>
              <w:spacing w:line="336" w:lineRule="auto"/>
            </w:pPr>
          </w:p>
        </w:tc>
        <w:tc>
          <w:tcPr>
            <w:tcW w:w="7478" w:type="dxa"/>
          </w:tcPr>
          <w:p w14:paraId="6636093B" w14:textId="715152D2" w:rsidR="00B31CD3" w:rsidRPr="00615874" w:rsidRDefault="00B31CD3" w:rsidP="001D7C24">
            <w:pPr>
              <w:pStyle w:val="Textodocurrculo"/>
              <w:spacing w:line="336" w:lineRule="auto"/>
              <w:rPr>
                <w:color w:val="auto"/>
                <w:sz w:val="22"/>
                <w:szCs w:val="22"/>
              </w:rPr>
            </w:pPr>
          </w:p>
        </w:tc>
      </w:tr>
      <w:tr w:rsidR="00B31CD3" w14:paraId="4B5888A6" w14:textId="77777777" w:rsidTr="00541F5A">
        <w:tc>
          <w:tcPr>
            <w:tcW w:w="1758" w:type="dxa"/>
          </w:tcPr>
          <w:p w14:paraId="06B54894" w14:textId="00DD25EF" w:rsidR="00B31CD3" w:rsidRDefault="00BA2E52" w:rsidP="00B31CD3">
            <w:pPr>
              <w:pStyle w:val="Ttulo1"/>
              <w:spacing w:line="336" w:lineRule="auto"/>
            </w:pPr>
            <w:r>
              <w:t>prazo de entrega</w:t>
            </w:r>
          </w:p>
        </w:tc>
        <w:tc>
          <w:tcPr>
            <w:tcW w:w="510" w:type="dxa"/>
          </w:tcPr>
          <w:p w14:paraId="73AE1201" w14:textId="77777777" w:rsidR="00B31CD3" w:rsidRDefault="00B31CD3" w:rsidP="00B31CD3">
            <w:pPr>
              <w:spacing w:line="336" w:lineRule="auto"/>
            </w:pPr>
          </w:p>
        </w:tc>
        <w:tc>
          <w:tcPr>
            <w:tcW w:w="7478" w:type="dxa"/>
          </w:tcPr>
          <w:p w14:paraId="24C8EDD3" w14:textId="57E347A9" w:rsidR="00B31CD3" w:rsidRPr="00A52034" w:rsidRDefault="00B31CD3" w:rsidP="00B31CD3">
            <w:pPr>
              <w:spacing w:before="0" w:after="0" w:line="240" w:lineRule="auto"/>
              <w:rPr>
                <w:color w:val="auto"/>
                <w:sz w:val="22"/>
                <w:szCs w:val="22"/>
              </w:rPr>
            </w:pPr>
          </w:p>
        </w:tc>
      </w:tr>
    </w:tbl>
    <w:p w14:paraId="5D2E995F" w14:textId="0778B6A8" w:rsidR="001A1924" w:rsidRDefault="001A1924" w:rsidP="00615874">
      <w:pPr>
        <w:spacing w:after="0"/>
        <w:jc w:val="center"/>
        <w:rPr>
          <w:b/>
        </w:rPr>
      </w:pPr>
    </w:p>
    <w:p w14:paraId="3D03EFBF" w14:textId="77777777" w:rsidR="001A1924" w:rsidRDefault="001A1924">
      <w:pPr>
        <w:rPr>
          <w:b/>
        </w:rPr>
      </w:pPr>
      <w:r>
        <w:rPr>
          <w:b/>
        </w:rPr>
        <w:br w:type="page"/>
      </w:r>
    </w:p>
    <w:p w14:paraId="4D3F10EA" w14:textId="77777777" w:rsidR="00847693" w:rsidRDefault="00847693" w:rsidP="00615874">
      <w:pPr>
        <w:spacing w:after="0"/>
        <w:jc w:val="center"/>
        <w:rPr>
          <w:b/>
        </w:rPr>
      </w:pPr>
      <w:bookmarkStart w:id="0" w:name="_GoBack"/>
      <w:bookmarkEnd w:id="0"/>
    </w:p>
    <w:sectPr w:rsidR="00847693" w:rsidSect="00847693">
      <w:footerReference w:type="default" r:id="rId12"/>
      <w:pgSz w:w="11906" w:h="16838" w:code="9"/>
      <w:pgMar w:top="1080" w:right="1080" w:bottom="284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8CEA6D" w14:textId="77777777" w:rsidR="00640D9B" w:rsidRDefault="00640D9B">
      <w:pPr>
        <w:spacing w:before="0" w:after="0" w:line="240" w:lineRule="auto"/>
      </w:pPr>
      <w:r>
        <w:separator/>
      </w:r>
    </w:p>
  </w:endnote>
  <w:endnote w:type="continuationSeparator" w:id="0">
    <w:p w14:paraId="28DD1066" w14:textId="77777777" w:rsidR="00640D9B" w:rsidRDefault="00640D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  <w:tblDescription w:val="Tabela de rodapé"/>
    </w:tblPr>
    <w:tblGrid>
      <w:gridCol w:w="4855"/>
      <w:gridCol w:w="4891"/>
    </w:tblGrid>
    <w:tr w:rsidR="002B0487" w14:paraId="5E3E4140" w14:textId="77777777">
      <w:tc>
        <w:tcPr>
          <w:tcW w:w="5148" w:type="dxa"/>
        </w:tcPr>
        <w:p w14:paraId="5FD36710" w14:textId="3377A924" w:rsidR="002B0487" w:rsidRDefault="00372D95">
          <w:pPr>
            <w:pStyle w:val="Rodap"/>
          </w:pPr>
          <w:r>
            <w:rPr>
              <w:lang w:bidi="pt-BR"/>
            </w:rPr>
            <w:t xml:space="preserve">Página | </w:t>
          </w:r>
          <w:r>
            <w:rPr>
              <w:lang w:bidi="pt-BR"/>
            </w:rPr>
            <w:fldChar w:fldCharType="begin"/>
          </w:r>
          <w:r>
            <w:rPr>
              <w:lang w:bidi="pt-BR"/>
            </w:rPr>
            <w:instrText xml:space="preserve"> PAGE   \* MERGEFORMAT </w:instrText>
          </w:r>
          <w:r>
            <w:rPr>
              <w:lang w:bidi="pt-BR"/>
            </w:rPr>
            <w:fldChar w:fldCharType="separate"/>
          </w:r>
          <w:r w:rsidR="001A1924">
            <w:rPr>
              <w:noProof/>
              <w:lang w:bidi="pt-BR"/>
            </w:rPr>
            <w:t>2</w:t>
          </w:r>
          <w:r>
            <w:rPr>
              <w:lang w:bidi="pt-BR"/>
            </w:rPr>
            <w:fldChar w:fldCharType="end"/>
          </w:r>
        </w:p>
      </w:tc>
      <w:sdt>
        <w:sdtPr>
          <w:alias w:val="Seu Nome"/>
          <w:tag w:val=""/>
          <w:id w:val="1234887960"/>
          <w:placeholder>
            <w:docPart w:val="BB3A049899D64DCB9EC5C69CBD1B82F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4C25B930" w14:textId="72064852" w:rsidR="002B0487" w:rsidRDefault="0074570B">
              <w:pPr>
                <w:pStyle w:val="Rodap"/>
                <w:jc w:val="right"/>
              </w:pPr>
              <w:r>
                <w:t>ORÇAMENTO</w:t>
              </w:r>
            </w:p>
          </w:tc>
        </w:sdtContent>
      </w:sdt>
    </w:tr>
  </w:tbl>
  <w:p w14:paraId="155A13C9" w14:textId="77777777" w:rsidR="002B0487" w:rsidRDefault="002B04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631F27" w14:textId="77777777" w:rsidR="00640D9B" w:rsidRDefault="00640D9B">
      <w:pPr>
        <w:spacing w:before="0" w:after="0" w:line="240" w:lineRule="auto"/>
      </w:pPr>
      <w:r>
        <w:separator/>
      </w:r>
    </w:p>
  </w:footnote>
  <w:footnote w:type="continuationSeparator" w:id="0">
    <w:p w14:paraId="01DE0EBC" w14:textId="77777777" w:rsidR="00640D9B" w:rsidRDefault="00640D9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6007B"/>
    <w:multiLevelType w:val="hybridMultilevel"/>
    <w:tmpl w:val="4050B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0681D"/>
    <w:multiLevelType w:val="hybridMultilevel"/>
    <w:tmpl w:val="FA1ED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44E7B"/>
    <w:multiLevelType w:val="hybridMultilevel"/>
    <w:tmpl w:val="1716F7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D6BDB"/>
    <w:multiLevelType w:val="hybridMultilevel"/>
    <w:tmpl w:val="DF4620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00D49"/>
    <w:multiLevelType w:val="hybridMultilevel"/>
    <w:tmpl w:val="C952D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7215B"/>
    <w:multiLevelType w:val="hybridMultilevel"/>
    <w:tmpl w:val="A59610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FFB"/>
    <w:rsid w:val="00005FF3"/>
    <w:rsid w:val="00024255"/>
    <w:rsid w:val="00025405"/>
    <w:rsid w:val="000316A2"/>
    <w:rsid w:val="00037B55"/>
    <w:rsid w:val="0005426E"/>
    <w:rsid w:val="00054851"/>
    <w:rsid w:val="0006365B"/>
    <w:rsid w:val="000728C6"/>
    <w:rsid w:val="00074E03"/>
    <w:rsid w:val="000B465C"/>
    <w:rsid w:val="001001C3"/>
    <w:rsid w:val="00101963"/>
    <w:rsid w:val="001137B4"/>
    <w:rsid w:val="00123503"/>
    <w:rsid w:val="00133FEF"/>
    <w:rsid w:val="001455E1"/>
    <w:rsid w:val="001715F4"/>
    <w:rsid w:val="00186A52"/>
    <w:rsid w:val="001A0AE0"/>
    <w:rsid w:val="001A0C0E"/>
    <w:rsid w:val="001A1924"/>
    <w:rsid w:val="001A2D3C"/>
    <w:rsid w:val="001B60B8"/>
    <w:rsid w:val="001B64B1"/>
    <w:rsid w:val="001B7154"/>
    <w:rsid w:val="001D242B"/>
    <w:rsid w:val="001D3E95"/>
    <w:rsid w:val="001D535B"/>
    <w:rsid w:val="001D7C24"/>
    <w:rsid w:val="001D7E1B"/>
    <w:rsid w:val="001F0E07"/>
    <w:rsid w:val="001F1C29"/>
    <w:rsid w:val="001F2648"/>
    <w:rsid w:val="0020080E"/>
    <w:rsid w:val="002115ED"/>
    <w:rsid w:val="002129EB"/>
    <w:rsid w:val="00212C8F"/>
    <w:rsid w:val="002203A3"/>
    <w:rsid w:val="002647C4"/>
    <w:rsid w:val="00273C5B"/>
    <w:rsid w:val="002A2BCD"/>
    <w:rsid w:val="002B0487"/>
    <w:rsid w:val="002B3695"/>
    <w:rsid w:val="002B36A5"/>
    <w:rsid w:val="002C3513"/>
    <w:rsid w:val="002C6F0E"/>
    <w:rsid w:val="002C7B46"/>
    <w:rsid w:val="002D6362"/>
    <w:rsid w:val="002E4806"/>
    <w:rsid w:val="002E7969"/>
    <w:rsid w:val="00302F79"/>
    <w:rsid w:val="00305A32"/>
    <w:rsid w:val="003060AF"/>
    <w:rsid w:val="00322BFC"/>
    <w:rsid w:val="003318DF"/>
    <w:rsid w:val="003509D7"/>
    <w:rsid w:val="00353978"/>
    <w:rsid w:val="00360F4C"/>
    <w:rsid w:val="0037060E"/>
    <w:rsid w:val="00372D95"/>
    <w:rsid w:val="0039424F"/>
    <w:rsid w:val="003A4CC9"/>
    <w:rsid w:val="003C330C"/>
    <w:rsid w:val="003D0F76"/>
    <w:rsid w:val="003D1700"/>
    <w:rsid w:val="003E1CDF"/>
    <w:rsid w:val="003F10B2"/>
    <w:rsid w:val="004059FD"/>
    <w:rsid w:val="004068A8"/>
    <w:rsid w:val="00410509"/>
    <w:rsid w:val="00420D6B"/>
    <w:rsid w:val="00434489"/>
    <w:rsid w:val="00443ACE"/>
    <w:rsid w:val="004453D9"/>
    <w:rsid w:val="00446E82"/>
    <w:rsid w:val="00471286"/>
    <w:rsid w:val="004913F1"/>
    <w:rsid w:val="00495594"/>
    <w:rsid w:val="00497F42"/>
    <w:rsid w:val="004A13B2"/>
    <w:rsid w:val="004E3D02"/>
    <w:rsid w:val="005120C2"/>
    <w:rsid w:val="00512FF0"/>
    <w:rsid w:val="005251A7"/>
    <w:rsid w:val="005251B5"/>
    <w:rsid w:val="00540493"/>
    <w:rsid w:val="00541F5A"/>
    <w:rsid w:val="005541FD"/>
    <w:rsid w:val="0056249E"/>
    <w:rsid w:val="005965DD"/>
    <w:rsid w:val="005D01F1"/>
    <w:rsid w:val="005D0581"/>
    <w:rsid w:val="005D1C52"/>
    <w:rsid w:val="005F56DA"/>
    <w:rsid w:val="00600D1B"/>
    <w:rsid w:val="00615874"/>
    <w:rsid w:val="00620625"/>
    <w:rsid w:val="00623C0C"/>
    <w:rsid w:val="0063029B"/>
    <w:rsid w:val="006311D3"/>
    <w:rsid w:val="00640D9B"/>
    <w:rsid w:val="006465DA"/>
    <w:rsid w:val="00657EA2"/>
    <w:rsid w:val="006608F9"/>
    <w:rsid w:val="0066615D"/>
    <w:rsid w:val="00667160"/>
    <w:rsid w:val="006709EE"/>
    <w:rsid w:val="00670BC8"/>
    <w:rsid w:val="006843F0"/>
    <w:rsid w:val="00691568"/>
    <w:rsid w:val="006945D0"/>
    <w:rsid w:val="0069631D"/>
    <w:rsid w:val="006A6943"/>
    <w:rsid w:val="006C154D"/>
    <w:rsid w:val="006E1BBF"/>
    <w:rsid w:val="007017EB"/>
    <w:rsid w:val="00706EE3"/>
    <w:rsid w:val="007106B3"/>
    <w:rsid w:val="00735289"/>
    <w:rsid w:val="007412D1"/>
    <w:rsid w:val="0074570B"/>
    <w:rsid w:val="007571CB"/>
    <w:rsid w:val="00766CFF"/>
    <w:rsid w:val="00772FD2"/>
    <w:rsid w:val="00783410"/>
    <w:rsid w:val="007847EF"/>
    <w:rsid w:val="007A2FFB"/>
    <w:rsid w:val="007A3817"/>
    <w:rsid w:val="007C3D77"/>
    <w:rsid w:val="007E5702"/>
    <w:rsid w:val="007F1783"/>
    <w:rsid w:val="00847693"/>
    <w:rsid w:val="008532A0"/>
    <w:rsid w:val="008570BE"/>
    <w:rsid w:val="00860791"/>
    <w:rsid w:val="00886161"/>
    <w:rsid w:val="008A66B9"/>
    <w:rsid w:val="008B5D18"/>
    <w:rsid w:val="008C48C2"/>
    <w:rsid w:val="00902CD9"/>
    <w:rsid w:val="0090477E"/>
    <w:rsid w:val="00907309"/>
    <w:rsid w:val="00910BA5"/>
    <w:rsid w:val="00917494"/>
    <w:rsid w:val="0093331C"/>
    <w:rsid w:val="00975179"/>
    <w:rsid w:val="009776CF"/>
    <w:rsid w:val="00997E95"/>
    <w:rsid w:val="009A1C62"/>
    <w:rsid w:val="009A3098"/>
    <w:rsid w:val="009A3993"/>
    <w:rsid w:val="009A74E1"/>
    <w:rsid w:val="009B090A"/>
    <w:rsid w:val="009B6B17"/>
    <w:rsid w:val="009B7486"/>
    <w:rsid w:val="009D082B"/>
    <w:rsid w:val="009D67A5"/>
    <w:rsid w:val="009E0E01"/>
    <w:rsid w:val="00A06420"/>
    <w:rsid w:val="00A10788"/>
    <w:rsid w:val="00A11054"/>
    <w:rsid w:val="00A14CCD"/>
    <w:rsid w:val="00A42B05"/>
    <w:rsid w:val="00A42C76"/>
    <w:rsid w:val="00A52034"/>
    <w:rsid w:val="00A67586"/>
    <w:rsid w:val="00A825F5"/>
    <w:rsid w:val="00AA2B8F"/>
    <w:rsid w:val="00AA7526"/>
    <w:rsid w:val="00AC1170"/>
    <w:rsid w:val="00AC2DB7"/>
    <w:rsid w:val="00AE3084"/>
    <w:rsid w:val="00AF797A"/>
    <w:rsid w:val="00B000D4"/>
    <w:rsid w:val="00B02C9D"/>
    <w:rsid w:val="00B225D9"/>
    <w:rsid w:val="00B23753"/>
    <w:rsid w:val="00B31CD3"/>
    <w:rsid w:val="00B626E3"/>
    <w:rsid w:val="00B652E9"/>
    <w:rsid w:val="00B8671E"/>
    <w:rsid w:val="00B914CB"/>
    <w:rsid w:val="00BA07B9"/>
    <w:rsid w:val="00BA2E52"/>
    <w:rsid w:val="00BA6286"/>
    <w:rsid w:val="00BB7E79"/>
    <w:rsid w:val="00BC72E5"/>
    <w:rsid w:val="00BD2D36"/>
    <w:rsid w:val="00BE1349"/>
    <w:rsid w:val="00BE374D"/>
    <w:rsid w:val="00BF7AD2"/>
    <w:rsid w:val="00C012DB"/>
    <w:rsid w:val="00C078F9"/>
    <w:rsid w:val="00C07D3E"/>
    <w:rsid w:val="00C11556"/>
    <w:rsid w:val="00C22881"/>
    <w:rsid w:val="00C35FB7"/>
    <w:rsid w:val="00C37F5B"/>
    <w:rsid w:val="00C41D84"/>
    <w:rsid w:val="00C53F0A"/>
    <w:rsid w:val="00C6193E"/>
    <w:rsid w:val="00C80718"/>
    <w:rsid w:val="00C84B67"/>
    <w:rsid w:val="00C971AB"/>
    <w:rsid w:val="00CA4A56"/>
    <w:rsid w:val="00CB0572"/>
    <w:rsid w:val="00CB5180"/>
    <w:rsid w:val="00CC531B"/>
    <w:rsid w:val="00CC5439"/>
    <w:rsid w:val="00CE7EDA"/>
    <w:rsid w:val="00CF39F4"/>
    <w:rsid w:val="00CF4AA2"/>
    <w:rsid w:val="00D025DD"/>
    <w:rsid w:val="00D12860"/>
    <w:rsid w:val="00D2663E"/>
    <w:rsid w:val="00D30113"/>
    <w:rsid w:val="00D32254"/>
    <w:rsid w:val="00D40DD0"/>
    <w:rsid w:val="00D61A37"/>
    <w:rsid w:val="00D77AB0"/>
    <w:rsid w:val="00D82ABD"/>
    <w:rsid w:val="00D870DD"/>
    <w:rsid w:val="00D93E86"/>
    <w:rsid w:val="00DA795B"/>
    <w:rsid w:val="00DB1F6C"/>
    <w:rsid w:val="00DB3996"/>
    <w:rsid w:val="00DB626C"/>
    <w:rsid w:val="00DC4E26"/>
    <w:rsid w:val="00DD084B"/>
    <w:rsid w:val="00DD34AD"/>
    <w:rsid w:val="00DD732C"/>
    <w:rsid w:val="00DE2C49"/>
    <w:rsid w:val="00E01E69"/>
    <w:rsid w:val="00E14CB1"/>
    <w:rsid w:val="00E150F6"/>
    <w:rsid w:val="00E306B0"/>
    <w:rsid w:val="00E3127E"/>
    <w:rsid w:val="00E3354B"/>
    <w:rsid w:val="00E362E9"/>
    <w:rsid w:val="00E40C48"/>
    <w:rsid w:val="00E46B48"/>
    <w:rsid w:val="00E8141F"/>
    <w:rsid w:val="00ED242E"/>
    <w:rsid w:val="00EE17EA"/>
    <w:rsid w:val="00EF7225"/>
    <w:rsid w:val="00F01EF8"/>
    <w:rsid w:val="00F20BD9"/>
    <w:rsid w:val="00F216A0"/>
    <w:rsid w:val="00F32575"/>
    <w:rsid w:val="00F35E07"/>
    <w:rsid w:val="00F4076C"/>
    <w:rsid w:val="00F77302"/>
    <w:rsid w:val="00F81EEC"/>
    <w:rsid w:val="00F94D6D"/>
    <w:rsid w:val="00FF003F"/>
    <w:rsid w:val="00FF07F0"/>
    <w:rsid w:val="00FF1C34"/>
    <w:rsid w:val="00FF3EB3"/>
    <w:rsid w:val="00FF4756"/>
    <w:rsid w:val="00FF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A50085"/>
  <w15:chartTrackingRefBased/>
  <w15:docId w15:val="{9231ED02-96AD-4227-BC54-C7484347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pt-PT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  <w:lang w:val="pt-BR"/>
    </w:rPr>
  </w:style>
  <w:style w:type="paragraph" w:styleId="Ttulo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Ttulo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1"/>
    <w:unhideWhenUsed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1"/>
    <w:rPr>
      <w:kern w:val="20"/>
    </w:rPr>
  </w:style>
  <w:style w:type="paragraph" w:customStyle="1" w:styleId="Textodocurrculo">
    <w:name w:val="Texto do currículo"/>
    <w:basedOn w:val="Normal"/>
    <w:qFormat/>
    <w:pPr>
      <w:spacing w:after="40"/>
      <w:ind w:right="1440"/>
    </w:p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eladocurrculo">
    <w:name w:val="Tabela do currículo"/>
    <w:basedOn w:val="Tabela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eladacarta">
    <w:name w:val="Tabela da carta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nfase">
    <w:name w:val="Emphasis"/>
    <w:basedOn w:val="Fontepargpadro"/>
    <w:unhideWhenUsed/>
    <w:qFormat/>
    <w:rPr>
      <w:color w:val="418AB3" w:themeColor="accent1"/>
    </w:rPr>
  </w:style>
  <w:style w:type="paragraph" w:customStyle="1" w:styleId="InformaesdeContato">
    <w:name w:val="Informações de Contat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ome">
    <w:name w:val="No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Pr>
      <w:kern w:val="20"/>
    </w:rPr>
  </w:style>
  <w:style w:type="paragraph" w:styleId="PargrafodaLista">
    <w:name w:val="List Paragraph"/>
    <w:basedOn w:val="Normal"/>
    <w:uiPriority w:val="34"/>
    <w:qFormat/>
    <w:rsid w:val="007A2FFB"/>
    <w:pPr>
      <w:spacing w:before="0" w:after="200" w:line="276" w:lineRule="auto"/>
      <w:ind w:left="720"/>
      <w:contextualSpacing/>
    </w:pPr>
    <w:rPr>
      <w:rFonts w:eastAsiaTheme="minorHAnsi"/>
      <w:color w:val="auto"/>
      <w:kern w:val="0"/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7A2FFB"/>
    <w:rPr>
      <w:color w:val="F59E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0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oque\AppData\Roaming\Microsoft\Templates\Curr&#237;culo%20funcional%20(design%20Simples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F024DBD7B9A438E8547521DC3D03A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D575CF-EC13-49BD-83ED-0263504A50CD}"/>
      </w:docPartPr>
      <w:docPartBody>
        <w:p w:rsidR="00576C2B" w:rsidRDefault="000B4FF7">
          <w:pPr>
            <w:pStyle w:val="CF024DBD7B9A438E8547521DC3D03ADC"/>
          </w:pPr>
          <w:r>
            <w:rPr>
              <w:rStyle w:val="TextodoEspaoReservado"/>
              <w:lang w:bidi="pt-BR"/>
            </w:rPr>
            <w:t>[Autor]</w:t>
          </w:r>
        </w:p>
      </w:docPartBody>
    </w:docPart>
    <w:docPart>
      <w:docPartPr>
        <w:name w:val="BB3A049899D64DCB9EC5C69CBD1B82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FA2522-8E6D-44F8-9E5A-26B41230CA45}"/>
      </w:docPartPr>
      <w:docPartBody>
        <w:p w:rsidR="00576C2B" w:rsidRDefault="000B4FF7">
          <w:pPr>
            <w:pStyle w:val="BB3A049899D64DCB9EC5C69CBD1B82F0"/>
          </w:pPr>
          <w:r>
            <w:rPr>
              <w:lang w:bidi="pt-BR"/>
            </w:rPr>
            <w:t>Convém incluir aqui sua média e um breve resumo dos cursos, prêmios e homenagens relevantes.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FF7"/>
    <w:rsid w:val="000B4FF7"/>
    <w:rsid w:val="001F0CB2"/>
    <w:rsid w:val="00222084"/>
    <w:rsid w:val="00311794"/>
    <w:rsid w:val="003612F6"/>
    <w:rsid w:val="004855F3"/>
    <w:rsid w:val="004A776E"/>
    <w:rsid w:val="00515FDD"/>
    <w:rsid w:val="00576C2B"/>
    <w:rsid w:val="00774FD2"/>
    <w:rsid w:val="008B4EF6"/>
    <w:rsid w:val="00924ACC"/>
    <w:rsid w:val="00A560B8"/>
    <w:rsid w:val="00AE7D6B"/>
    <w:rsid w:val="00C6662F"/>
    <w:rsid w:val="00CA5800"/>
    <w:rsid w:val="00D97E04"/>
    <w:rsid w:val="00E41C2C"/>
    <w:rsid w:val="00FE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0B5AB1E56EF4BD2945FFF0F0F359B57">
    <w:name w:val="50B5AB1E56EF4BD2945FFF0F0F359B57"/>
  </w:style>
  <w:style w:type="paragraph" w:customStyle="1" w:styleId="EA83B9AAC38640679217B34AAA1DB8D6">
    <w:name w:val="EA83B9AAC38640679217B34AAA1DB8D6"/>
  </w:style>
  <w:style w:type="paragraph" w:customStyle="1" w:styleId="765846041CD34ABFA3AF711E71CE717F">
    <w:name w:val="765846041CD34ABFA3AF711E71CE717F"/>
  </w:style>
  <w:style w:type="paragraph" w:customStyle="1" w:styleId="68E373657F914F9FBC7E03AFD4ADF95D">
    <w:name w:val="68E373657F914F9FBC7E03AFD4ADF95D"/>
  </w:style>
  <w:style w:type="character" w:styleId="nfase">
    <w:name w:val="Emphasis"/>
    <w:basedOn w:val="Fontepargpadro"/>
    <w:unhideWhenUsed/>
    <w:qFormat/>
    <w:rPr>
      <w:color w:val="5B9BD5" w:themeColor="accent1"/>
    </w:rPr>
  </w:style>
  <w:style w:type="paragraph" w:customStyle="1" w:styleId="2B338C853C5544A1959536A54583B007">
    <w:name w:val="2B338C853C5544A1959536A54583B007"/>
  </w:style>
  <w:style w:type="character" w:styleId="TextodoEspaoReservado">
    <w:name w:val="Placeholder Text"/>
    <w:basedOn w:val="Fontepargpadro"/>
    <w:uiPriority w:val="99"/>
    <w:semiHidden/>
    <w:rsid w:val="00576C2B"/>
    <w:rPr>
      <w:color w:val="808080"/>
    </w:rPr>
  </w:style>
  <w:style w:type="paragraph" w:customStyle="1" w:styleId="CF024DBD7B9A438E8547521DC3D03ADC">
    <w:name w:val="CF024DBD7B9A438E8547521DC3D03ADC"/>
  </w:style>
  <w:style w:type="paragraph" w:customStyle="1" w:styleId="2C59CAA030484D5CA01195F4DB7156D4">
    <w:name w:val="2C59CAA030484D5CA01195F4DB7156D4"/>
  </w:style>
  <w:style w:type="paragraph" w:customStyle="1" w:styleId="E1BF14D8AB40401392BF2DD2E6ECAD45">
    <w:name w:val="E1BF14D8AB40401392BF2DD2E6ECAD45"/>
  </w:style>
  <w:style w:type="paragraph" w:customStyle="1" w:styleId="18B68890093543EF8CD60253D8427E66">
    <w:name w:val="18B68890093543EF8CD60253D8427E66"/>
  </w:style>
  <w:style w:type="paragraph" w:customStyle="1" w:styleId="DDEC76EE846F4D879B68DB7F10252B3D">
    <w:name w:val="DDEC76EE846F4D879B68DB7F10252B3D"/>
  </w:style>
  <w:style w:type="paragraph" w:customStyle="1" w:styleId="1D25A50AF0DA4DBAACBD5DC4BD191D92">
    <w:name w:val="1D25A50AF0DA4DBAACBD5DC4BD191D92"/>
  </w:style>
  <w:style w:type="paragraph" w:customStyle="1" w:styleId="2E32813125954B62AFB735E2D2D9A4B6">
    <w:name w:val="2E32813125954B62AFB735E2D2D9A4B6"/>
  </w:style>
  <w:style w:type="paragraph" w:customStyle="1" w:styleId="214D4A6BC92A41FA9DE8E2EA242771C9">
    <w:name w:val="214D4A6BC92A41FA9DE8E2EA242771C9"/>
  </w:style>
  <w:style w:type="paragraph" w:customStyle="1" w:styleId="C40300FB4FE44350A83F86617CE423D3">
    <w:name w:val="C40300FB4FE44350A83F86617CE423D3"/>
  </w:style>
  <w:style w:type="paragraph" w:customStyle="1" w:styleId="D9D3D875F0214879BD8C69450E38358A">
    <w:name w:val="D9D3D875F0214879BD8C69450E38358A"/>
  </w:style>
  <w:style w:type="paragraph" w:customStyle="1" w:styleId="BB3A049899D64DCB9EC5C69CBD1B82F0">
    <w:name w:val="BB3A049899D64DCB9EC5C69CBD1B82F0"/>
  </w:style>
  <w:style w:type="paragraph" w:customStyle="1" w:styleId="64FD5A36BA2B49B092118045844E0344">
    <w:name w:val="64FD5A36BA2B49B092118045844E0344"/>
  </w:style>
  <w:style w:type="paragraph" w:customStyle="1" w:styleId="83F61535E5AA48F19A3D6B3785B85FE8">
    <w:name w:val="83F61535E5AA48F19A3D6B3785B85FE8"/>
  </w:style>
  <w:style w:type="paragraph" w:customStyle="1" w:styleId="83E25EDA4E974593917BCB9652BDEE45">
    <w:name w:val="83E25EDA4E974593917BCB9652BDEE45"/>
  </w:style>
  <w:style w:type="paragraph" w:customStyle="1" w:styleId="D064E3A50DD74324B713A983FF4179C7">
    <w:name w:val="D064E3A50DD74324B713A983FF4179C7"/>
    <w:rsid w:val="000B4FF7"/>
  </w:style>
  <w:style w:type="paragraph" w:customStyle="1" w:styleId="0915F5CF28464D25A763DE5A1F17D379">
    <w:name w:val="0915F5CF28464D25A763DE5A1F17D379"/>
    <w:rsid w:val="00576C2B"/>
  </w:style>
  <w:style w:type="paragraph" w:customStyle="1" w:styleId="F733564B504D41B78EE93949657DE716">
    <w:name w:val="F733564B504D41B78EE93949657DE716"/>
    <w:rsid w:val="00576C2B"/>
  </w:style>
  <w:style w:type="paragraph" w:customStyle="1" w:styleId="9E44EDFFA1734C0BB1DB4BB724ED1378">
    <w:name w:val="9E44EDFFA1734C0BB1DB4BB724ED1378"/>
    <w:rsid w:val="00576C2B"/>
  </w:style>
  <w:style w:type="paragraph" w:customStyle="1" w:styleId="87027502EFDB4A3080AAAC7CA4B3123E">
    <w:name w:val="87027502EFDB4A3080AAAC7CA4B3123E"/>
    <w:rsid w:val="00576C2B"/>
  </w:style>
  <w:style w:type="paragraph" w:customStyle="1" w:styleId="C757530CBD654A468E24691695C9AA8C">
    <w:name w:val="C757530CBD654A468E24691695C9AA8C"/>
    <w:rsid w:val="00576C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5.xml><?xml version="1.0" encoding="utf-8"?>
<ds:datastoreItem xmlns:ds="http://schemas.openxmlformats.org/officeDocument/2006/customXml" ds:itemID="{BF84CFE2-7BA0-4E8D-AD5A-DF3A1575F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funcional (design Simples).dotx</Template>
  <TotalTime>379</TotalTime>
  <Pages>2</Pages>
  <Words>82</Words>
  <Characters>444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ORÇAMENTO</dc:creator>
  <cp:lastModifiedBy>Lucivalsc</cp:lastModifiedBy>
  <cp:revision>9</cp:revision>
  <dcterms:created xsi:type="dcterms:W3CDTF">2020-03-06T19:21:00Z</dcterms:created>
  <dcterms:modified xsi:type="dcterms:W3CDTF">2020-03-09T22:24:00Z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